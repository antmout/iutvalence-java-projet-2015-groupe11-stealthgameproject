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78A" w:rsidRDefault="009E278A">
      <w:r>
        <w:rPr>
          <w:noProof/>
          <w:lang w:eastAsia="fr-FR"/>
        </w:rPr>
        <w:drawing>
          <wp:inline distT="0" distB="0" distL="0" distR="0">
            <wp:extent cx="5753100" cy="8096250"/>
            <wp:effectExtent l="0" t="0" r="0" b="0"/>
            <wp:docPr id="1" name="Image 1" descr="C:\Users\vanbossm\AppData\Local\Temp\_PA543\sgp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bossm\AppData\Local\Temp\_PA543\sgp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8A" w:rsidRDefault="009E278A">
      <w:r>
        <w:br w:type="page"/>
      </w:r>
    </w:p>
    <w:p w:rsidR="009E278A" w:rsidRDefault="009E278A">
      <w:r>
        <w:rPr>
          <w:noProof/>
          <w:lang w:eastAsia="fr-FR"/>
        </w:rPr>
        <w:lastRenderedPageBreak/>
        <w:drawing>
          <wp:inline distT="0" distB="0" distL="0" distR="0">
            <wp:extent cx="5753100" cy="8096250"/>
            <wp:effectExtent l="0" t="0" r="0" b="0"/>
            <wp:docPr id="2" name="Image 2" descr="C:\Users\vanbossm\AppData\Local\Temp\_PA827\sgp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bossm\AppData\Local\Temp\_PA827\sgp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78A" w:rsidRDefault="009E278A">
      <w:r>
        <w:br w:type="page"/>
      </w:r>
    </w:p>
    <w:p w:rsidR="009E278A" w:rsidRDefault="009E278A">
      <w:r>
        <w:rPr>
          <w:noProof/>
          <w:lang w:eastAsia="fr-FR"/>
        </w:rPr>
        <w:lastRenderedPageBreak/>
        <w:drawing>
          <wp:inline distT="0" distB="0" distL="0" distR="0">
            <wp:extent cx="5753100" cy="8096250"/>
            <wp:effectExtent l="0" t="0" r="0" b="0"/>
            <wp:docPr id="3" name="Image 3" descr="C:\Users\vanbossm\AppData\Local\Temp\_PA822\sgp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bossm\AppData\Local\Temp\_PA822\sgp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2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4B"/>
    <w:rsid w:val="00265161"/>
    <w:rsid w:val="009E278A"/>
    <w:rsid w:val="00A3144B"/>
    <w:rsid w:val="00EB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2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27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E2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27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2ADE8D91</Template>
  <TotalTime>1</TotalTime>
  <Pages>3</Pages>
  <Words>1</Words>
  <Characters>9</Characters>
  <Application>Microsoft Office Word</Application>
  <DocSecurity>0</DocSecurity>
  <Lines>1</Lines>
  <Paragraphs>1</Paragraphs>
  <ScaleCrop>false</ScaleCrop>
  <Company>IUT de Valence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2015-06-10T08:25:00Z</dcterms:created>
  <dcterms:modified xsi:type="dcterms:W3CDTF">2015-06-10T08:26:00Z</dcterms:modified>
</cp:coreProperties>
</file>